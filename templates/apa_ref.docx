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F028A" w14:textId="77777777" w:rsidR="00A02276" w:rsidRDefault="00422BD4">
      <w:pPr>
        <w:pStyle w:val="Title"/>
      </w:pPr>
      <w:sdt>
        <w:sdtPr>
          <w:alias w:val="Title"/>
          <w:tag w:val=""/>
          <w:id w:val="726351117"/>
          <w:placeholder>
            <w:docPart w:val="C96BD3B62526CB4AA094BBE757BF4159"/>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D41449">
            <w:t>[Title Here, up to 12 Words, on One to Two Lines]</w:t>
          </w:r>
        </w:sdtContent>
      </w:sdt>
    </w:p>
    <w:sdt>
      <w:sdtPr>
        <w:id w:val="-1736158886"/>
        <w:placeholder>
          <w:docPart w:val="E4FE9E9E9C4F1944A8A4F63EE3FF3C70"/>
        </w:placeholder>
        <w:temporary/>
        <w:showingPlcHdr/>
        <w:text/>
      </w:sdtPr>
      <w:sdtEndPr/>
      <w:sdtContent>
        <w:p w14:paraId="157155D5" w14:textId="77777777" w:rsidR="00A02276" w:rsidRDefault="00D41449">
          <w:pPr>
            <w:pStyle w:val="Title2"/>
          </w:pPr>
          <w:r>
            <w:t>[Author Name(s), First M. Last, Omit Titles and Degrees]</w:t>
          </w:r>
        </w:p>
      </w:sdtContent>
    </w:sdt>
    <w:sdt>
      <w:sdtPr>
        <w:id w:val="-1771543088"/>
        <w:placeholder>
          <w:docPart w:val="B9E39FFBE69529409D032AEE67F33F89"/>
        </w:placeholder>
        <w:temporary/>
        <w:showingPlcHdr/>
        <w:text/>
      </w:sdtPr>
      <w:sdtEndPr/>
      <w:sdtContent>
        <w:p w14:paraId="37F67CDC" w14:textId="77777777" w:rsidR="00A02276" w:rsidRDefault="00D41449">
          <w:pPr>
            <w:pStyle w:val="Title2"/>
          </w:pPr>
          <w:r>
            <w:t>[Institutional Affiliation(s)]</w:t>
          </w:r>
        </w:p>
      </w:sdtContent>
    </w:sdt>
    <w:p w14:paraId="0620CB68" w14:textId="77777777" w:rsidR="00A02276" w:rsidRDefault="00D41449">
      <w:pPr>
        <w:pStyle w:val="Title"/>
      </w:pPr>
      <w:r>
        <w:t>Author Note</w:t>
      </w:r>
    </w:p>
    <w:sdt>
      <w:sdtPr>
        <w:id w:val="716785028"/>
        <w:placeholder>
          <w:docPart w:val="F2EB5D36EFE57B4EB3A8D680704578C6"/>
        </w:placeholder>
        <w:temporary/>
        <w:showingPlcHdr/>
        <w:text/>
      </w:sdtPr>
      <w:sdtEndPr/>
      <w:sdtContent>
        <w:p w14:paraId="33281333" w14:textId="77777777" w:rsidR="00A02276" w:rsidRDefault="00D41449">
          <w:r>
            <w:t>[Include any grant/funding information and a complete correspondence address.]</w:t>
          </w:r>
        </w:p>
      </w:sdtContent>
    </w:sdt>
    <w:p w14:paraId="23754AC5" w14:textId="77777777" w:rsidR="00A02276" w:rsidRDefault="00D41449">
      <w:pPr>
        <w:pStyle w:val="SectionTitle"/>
      </w:pPr>
      <w:r>
        <w:lastRenderedPageBreak/>
        <w:t>Abstract</w:t>
      </w:r>
    </w:p>
    <w:sdt>
      <w:sdtPr>
        <w:id w:val="-1399134618"/>
        <w:placeholder>
          <w:docPart w:val="A2668A3A5A46F544BF69CED3B221FF87"/>
        </w:placeholder>
        <w:temporary/>
        <w:showingPlcHdr/>
        <w:text/>
      </w:sdtPr>
      <w:sdtEndPr/>
      <w:sdtContent>
        <w:p w14:paraId="65C226BB" w14:textId="77777777" w:rsidR="00A02276" w:rsidRDefault="00D41449">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6454B27E" w14:textId="77777777" w:rsidR="00A02276" w:rsidRDefault="00D41449">
      <w:r>
        <w:rPr>
          <w:rStyle w:val="Emphasis"/>
        </w:rPr>
        <w:t>Keywords</w:t>
      </w:r>
      <w:r>
        <w:t xml:space="preserve">: </w:t>
      </w:r>
      <w:bookmarkStart w:id="0" w:name="_GoBack"/>
      <w:sdt>
        <w:sdtPr>
          <w:id w:val="1136374635"/>
          <w:placeholder>
            <w:docPart w:val="88B35B42E9CAE440AD26468A72D2296B"/>
          </w:placeholder>
          <w:temporary/>
          <w:showingPlcHdr/>
          <w:text/>
        </w:sdtPr>
        <w:sdtEndPr/>
        <w:sdtContent>
          <w:r>
            <w:t>[Click here to add keywords.]</w:t>
          </w:r>
        </w:sdtContent>
      </w:sdt>
      <w:bookmarkEnd w:id="0"/>
    </w:p>
    <w:p w14:paraId="20506E75" w14:textId="77777777" w:rsidR="00A02276" w:rsidRDefault="00422BD4">
      <w:pPr>
        <w:pStyle w:val="SectionTitle"/>
      </w:pPr>
      <w:sdt>
        <w:sdtPr>
          <w:alias w:val="Title"/>
          <w:tag w:val=""/>
          <w:id w:val="984196707"/>
          <w:placeholder>
            <w:docPart w:val="C96BD3B62526CB4AA094BBE757BF4159"/>
          </w:placeholder>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D41449">
            <w:t>[Title Here, up to 12 Words, on One to Two Lines]</w:t>
          </w:r>
        </w:sdtContent>
      </w:sdt>
    </w:p>
    <w:sdt>
      <w:sdtPr>
        <w:id w:val="-1322272011"/>
        <w:placeholder>
          <w:docPart w:val="AACD8CB898250844A28CCE1EBF259781"/>
        </w:placeholder>
        <w:temporary/>
        <w:showingPlcHdr/>
        <w:text/>
      </w:sdtPr>
      <w:sdtEndPr/>
      <w:sdtContent>
        <w:p w14:paraId="48AA3A72" w14:textId="77777777" w:rsidR="00A02276" w:rsidRDefault="00D41449">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sdtContent>
    </w:sdt>
    <w:sdt>
      <w:sdtPr>
        <w:id w:val="1295489386"/>
        <w:placeholder>
          <w:docPart w:val="3CF4C114585CF84E9DCA28078FCAB639"/>
        </w:placeholder>
        <w:temporary/>
        <w:showingPlcHdr/>
        <w:text/>
      </w:sdtPr>
      <w:sdtEndPr/>
      <w:sdtContent>
        <w:p w14:paraId="45910D3E" w14:textId="77777777" w:rsidR="00A02276" w:rsidRDefault="00D41449">
          <w:pPr>
            <w:pStyle w:val="Heading1"/>
          </w:pPr>
          <w:r>
            <w:t>[Heading 1]</w:t>
          </w:r>
        </w:p>
      </w:sdtContent>
    </w:sdt>
    <w:p w14:paraId="68B5D797" w14:textId="77777777" w:rsidR="00A02276" w:rsidRDefault="00422BD4">
      <w:sdt>
        <w:sdtPr>
          <w:id w:val="1404798514"/>
          <w:placeholder>
            <w:docPart w:val="CC8BB71DC82D654E92EBDF763BA0D32C"/>
          </w:placeholder>
          <w:temporary/>
          <w:showingPlcHdr/>
          <w:text/>
        </w:sdtPr>
        <w:sdtEndPr/>
        <w:sdtContent>
          <w:r w:rsidR="00D41449">
            <w:t>[The first two heading levels get their own paragraph, as shown here. Headings 3, 4, and 5 are run-in headings used at the beginning of the paragraph.]</w:t>
          </w:r>
        </w:sdtContent>
      </w:sdt>
      <w:r w:rsidR="00D41449">
        <w:t xml:space="preserve"> </w:t>
      </w:r>
    </w:p>
    <w:p w14:paraId="231CB46B" w14:textId="77777777" w:rsidR="00A02276" w:rsidRDefault="00422BD4">
      <w:pPr>
        <w:pStyle w:val="Heading2"/>
      </w:pPr>
      <w:sdt>
        <w:sdtPr>
          <w:id w:val="1203442487"/>
          <w:placeholder>
            <w:docPart w:val="64C7536B0E680A40A95EDA0A3D774626"/>
          </w:placeholder>
          <w:temporary/>
          <w:showingPlcHdr/>
          <w:text/>
        </w:sdtPr>
        <w:sdtEndPr/>
        <w:sdtContent>
          <w:r w:rsidR="00D41449">
            <w:t>[Heading 2]</w:t>
          </w:r>
        </w:sdtContent>
      </w:sdt>
      <w:r w:rsidR="00D41449">
        <w:rPr>
          <w:rStyle w:val="FootnoteReference"/>
        </w:rPr>
        <w:t>1</w:t>
      </w:r>
    </w:p>
    <w:sdt>
      <w:sdtPr>
        <w:id w:val="1221403361"/>
        <w:placeholder>
          <w:docPart w:val="E2DBDC750B9A9D409944EA4A71FAF475"/>
        </w:placeholder>
        <w:temporary/>
        <w:showingPlcHdr/>
      </w:sdtPr>
      <w:sdtEndPr/>
      <w:sdtContent>
        <w:p w14:paraId="1F422A51" w14:textId="77777777" w:rsidR="00A02276" w:rsidRDefault="00D41449">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485E16CE" w14:textId="77777777" w:rsidR="00A02276" w:rsidRDefault="00422BD4">
      <w:pPr>
        <w:rPr>
          <w:b/>
          <w:bCs/>
        </w:rPr>
      </w:pPr>
      <w:sdt>
        <w:sdtPr>
          <w:rPr>
            <w:rStyle w:val="Heading3Char"/>
          </w:rPr>
          <w:id w:val="1751771428"/>
          <w:placeholder>
            <w:docPart w:val="3A0F40A076D54F40B0254755EAC35FE2"/>
          </w:placeholder>
          <w:temporary/>
          <w:showingPlcHdr/>
          <w:text/>
        </w:sdtPr>
        <w:sdtEndPr>
          <w:rPr>
            <w:rStyle w:val="DefaultParagraphFont"/>
            <w:rFonts w:asciiTheme="minorHAnsi" w:eastAsiaTheme="minorEastAsia" w:hAnsiTheme="minorHAnsi" w:cstheme="minorBidi"/>
            <w:b w:val="0"/>
            <w:bCs w:val="0"/>
          </w:rPr>
        </w:sdtEndPr>
        <w:sdtContent>
          <w:r w:rsidR="00D41449">
            <w:rPr>
              <w:rStyle w:val="Heading3Char"/>
            </w:rPr>
            <w:t>[Heading 3]</w:t>
          </w:r>
        </w:sdtContent>
      </w:sdt>
      <w:r w:rsidR="00D41449">
        <w:rPr>
          <w:rStyle w:val="Heading3Char"/>
        </w:rPr>
        <w:t>.</w:t>
      </w:r>
      <w:r w:rsidR="00D41449">
        <w:t xml:space="preserve"> </w:t>
      </w:r>
      <w:sdt>
        <w:sdtPr>
          <w:id w:val="2054876750"/>
          <w:placeholder>
            <w:docPart w:val="3806E8C4B2187A439308011E5A01914E"/>
          </w:placeholder>
          <w:temporary/>
          <w:showingPlcHdr/>
          <w:text/>
        </w:sdtPr>
        <w:sdtEndPr/>
        <w:sdtContent>
          <w:r w:rsidR="00D41449">
            <w:t>[Include a period at the end of a run-in heading. Note that you can include consecutive paragraphs with their own headings, where appropriate.]</w:t>
          </w:r>
        </w:sdtContent>
      </w:sdt>
    </w:p>
    <w:p w14:paraId="5C9DAB36" w14:textId="77777777" w:rsidR="00A02276" w:rsidRDefault="00422BD4">
      <w:pPr>
        <w:rPr>
          <w:b/>
          <w:bCs/>
        </w:rPr>
      </w:pPr>
      <w:sdt>
        <w:sdtPr>
          <w:rPr>
            <w:rStyle w:val="Heading4Char"/>
          </w:rPr>
          <w:id w:val="-685361587"/>
          <w:placeholder>
            <w:docPart w:val="54B9A295FB0D224CBC3E339369A7795E"/>
          </w:placeholder>
          <w:temporary/>
          <w:showingPlcHdr/>
          <w:text/>
        </w:sdtPr>
        <w:sdtEndPr>
          <w:rPr>
            <w:rStyle w:val="DefaultParagraphFont"/>
            <w:rFonts w:asciiTheme="minorHAnsi" w:eastAsiaTheme="minorEastAsia" w:hAnsiTheme="minorHAnsi" w:cstheme="minorBidi"/>
            <w:b w:val="0"/>
            <w:bCs w:val="0"/>
            <w:i w:val="0"/>
            <w:iCs w:val="0"/>
          </w:rPr>
        </w:sdtEndPr>
        <w:sdtContent>
          <w:r w:rsidR="00D41449">
            <w:rPr>
              <w:rStyle w:val="Heading4Char"/>
            </w:rPr>
            <w:t>[Heading 4]</w:t>
          </w:r>
        </w:sdtContent>
      </w:sdt>
      <w:r w:rsidR="00D41449">
        <w:rPr>
          <w:rStyle w:val="Heading4Char"/>
        </w:rPr>
        <w:t>.</w:t>
      </w:r>
      <w:r w:rsidR="00D41449">
        <w:t xml:space="preserve"> </w:t>
      </w:r>
      <w:sdt>
        <w:sdtPr>
          <w:id w:val="-1987159626"/>
          <w:placeholder>
            <w:docPart w:val="1F9811CE2262394D86B278BDDB6F330F"/>
          </w:placeholder>
          <w:temporary/>
          <w:showingPlcHdr/>
          <w:text/>
        </w:sdtPr>
        <w:sdtEndPr/>
        <w:sdtContent>
          <w:r w:rsidR="00D41449">
            <w:t>[When using headings, don’t skip levels. If you need a heading 3, 4, or 5 with no text following it before the next heading, just add a period at the end of the heading and then start a new paragraph for the subheading and its text.]</w:t>
          </w:r>
        </w:sdtContent>
      </w:sdt>
      <w:sdt>
        <w:sdtPr>
          <w:id w:val="294639227"/>
          <w:citation/>
        </w:sdtPr>
        <w:sdtEndPr/>
        <w:sdtContent>
          <w:r w:rsidR="00D41449">
            <w:fldChar w:fldCharType="begin"/>
          </w:r>
          <w:r w:rsidR="00D41449">
            <w:instrText xml:space="preserve">CITATION Article \t  \l 1033 </w:instrText>
          </w:r>
          <w:r w:rsidR="00D41449">
            <w:fldChar w:fldCharType="separate"/>
          </w:r>
          <w:r w:rsidR="00D41449">
            <w:rPr>
              <w:noProof/>
            </w:rPr>
            <w:t xml:space="preserve"> (Last Name, Year)</w:t>
          </w:r>
          <w:r w:rsidR="00D41449">
            <w:fldChar w:fldCharType="end"/>
          </w:r>
        </w:sdtContent>
      </w:sdt>
    </w:p>
    <w:p w14:paraId="27BE104F" w14:textId="77777777" w:rsidR="00A02276" w:rsidRDefault="00422BD4">
      <w:sdt>
        <w:sdtPr>
          <w:rPr>
            <w:rStyle w:val="Heading5Char"/>
          </w:rPr>
          <w:id w:val="-53853956"/>
          <w:placeholder>
            <w:docPart w:val="515EB7C2F6E78E48A6E93CFE1AA23C14"/>
          </w:placeholder>
          <w:temporary/>
          <w:showingPlcHdr/>
          <w:text/>
        </w:sdtPr>
        <w:sdtEndPr>
          <w:rPr>
            <w:rStyle w:val="DefaultParagraphFont"/>
            <w:rFonts w:asciiTheme="minorHAnsi" w:eastAsiaTheme="minorEastAsia" w:hAnsiTheme="minorHAnsi" w:cstheme="minorBidi"/>
            <w:i w:val="0"/>
            <w:iCs w:val="0"/>
          </w:rPr>
        </w:sdtEndPr>
        <w:sdtContent>
          <w:r w:rsidR="00D41449">
            <w:rPr>
              <w:rStyle w:val="Heading5Char"/>
            </w:rPr>
            <w:t>[Heading 5]</w:t>
          </w:r>
        </w:sdtContent>
      </w:sdt>
      <w:r w:rsidR="00D41449">
        <w:rPr>
          <w:rStyle w:val="Heading5Char"/>
        </w:rPr>
        <w:t>.</w:t>
      </w:r>
      <w:r w:rsidR="00D41449">
        <w:t xml:space="preserve"> </w:t>
      </w:r>
      <w:sdt>
        <w:sdtPr>
          <w:id w:val="1216239889"/>
          <w:placeholder>
            <w:docPart w:val="389896BC681EDF469284A80377B54086"/>
          </w:placeholder>
          <w:temporary/>
          <w:showingPlcHdr/>
          <w:text/>
        </w:sdtPr>
        <w:sdtEndPr/>
        <w:sdtContent>
          <w:r w:rsidR="00D41449">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sdtContent>
      </w:sdt>
      <w:r w:rsidR="00D41449">
        <w:t xml:space="preserve"> </w:t>
      </w:r>
      <w:sdt>
        <w:sdtPr>
          <w:id w:val="-1701930945"/>
          <w:citation/>
        </w:sdtPr>
        <w:sdtEndPr/>
        <w:sdtContent>
          <w:r w:rsidR="00D41449">
            <w:fldChar w:fldCharType="begin"/>
          </w:r>
          <w:r w:rsidR="00D41449">
            <w:instrText xml:space="preserve">CITATION Last \t  \l 1033 </w:instrText>
          </w:r>
          <w:r w:rsidR="00D41449">
            <w:fldChar w:fldCharType="separate"/>
          </w:r>
          <w:r w:rsidR="00D41449">
            <w:rPr>
              <w:noProof/>
            </w:rPr>
            <w:t>(Last Name, Year)</w:t>
          </w:r>
          <w:r w:rsidR="00D41449">
            <w:fldChar w:fldCharType="end"/>
          </w:r>
        </w:sdtContent>
      </w:sdt>
    </w:p>
    <w:sdt>
      <w:sdtPr>
        <w:rPr>
          <w:rFonts w:asciiTheme="minorHAnsi" w:eastAsiaTheme="minorEastAsia" w:hAnsiTheme="minorHAnsi" w:cstheme="minorBidi"/>
        </w:rPr>
        <w:id w:val="62297111"/>
        <w:docPartObj>
          <w:docPartGallery w:val="Bibliographies"/>
          <w:docPartUnique/>
        </w:docPartObj>
      </w:sdtPr>
      <w:sdtEndPr/>
      <w:sdtContent>
        <w:p w14:paraId="41846A6F" w14:textId="77777777" w:rsidR="00A02276" w:rsidRDefault="00D41449">
          <w:pPr>
            <w:pStyle w:val="SectionTitle"/>
          </w:pPr>
          <w:r>
            <w:t>References</w:t>
          </w:r>
        </w:p>
        <w:sdt>
          <w:sdtPr>
            <w:id w:val="-573587230"/>
            <w:bibliography/>
          </w:sdtPr>
          <w:sdtEndPr/>
          <w:sdtContent>
            <w:p w14:paraId="0FF405F6" w14:textId="77777777" w:rsidR="00A02276" w:rsidRDefault="00D41449">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F95557B" w14:textId="77777777" w:rsidR="00A02276" w:rsidRDefault="00D41449">
              <w:pPr>
                <w:pStyle w:val="Bibliography"/>
                <w:rPr>
                  <w:noProof/>
                </w:rPr>
              </w:pPr>
              <w:r>
                <w:rPr>
                  <w:noProof/>
                </w:rPr>
                <w:t xml:space="preserve">Last Name, F. M. (Year). </w:t>
              </w:r>
              <w:r>
                <w:rPr>
                  <w:i/>
                  <w:iCs/>
                  <w:noProof/>
                </w:rPr>
                <w:t>Book Title.</w:t>
              </w:r>
              <w:r>
                <w:rPr>
                  <w:noProof/>
                </w:rPr>
                <w:t xml:space="preserve"> City Name: Publisher Name.</w:t>
              </w:r>
            </w:p>
            <w:p w14:paraId="3EFD227B" w14:textId="77777777" w:rsidR="00A02276" w:rsidRDefault="00D41449">
              <w:r>
                <w:rPr>
                  <w:b/>
                  <w:bCs/>
                  <w:noProof/>
                </w:rPr>
                <w:fldChar w:fldCharType="end"/>
              </w:r>
            </w:p>
          </w:sdtContent>
        </w:sdt>
      </w:sdtContent>
    </w:sdt>
    <w:p w14:paraId="10209783" w14:textId="77777777" w:rsidR="00A02276" w:rsidRDefault="00D41449">
      <w:pPr>
        <w:pStyle w:val="SectionTitle"/>
      </w:pPr>
      <w:r>
        <w:t>Footnotes</w:t>
      </w:r>
    </w:p>
    <w:p w14:paraId="4D61335D" w14:textId="77777777" w:rsidR="00A02276" w:rsidRDefault="00D41449">
      <w:r>
        <w:rPr>
          <w:rStyle w:val="FootnoteReference"/>
        </w:rPr>
        <w:t>1</w:t>
      </w:r>
      <w:sdt>
        <w:sdtPr>
          <w:id w:val="1069077422"/>
          <w:temporary/>
          <w:showingPlcHdr/>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24FC4829" w14:textId="77777777" w:rsidR="00A02276" w:rsidRDefault="00D41449">
      <w:pPr>
        <w:pStyle w:val="SectionTitle"/>
      </w:pPr>
      <w:r>
        <w:t>Tables</w:t>
      </w:r>
    </w:p>
    <w:p w14:paraId="7D690A68" w14:textId="77777777" w:rsidR="00A02276" w:rsidRDefault="00D41449">
      <w:pPr>
        <w:pStyle w:val="NoSpacing"/>
      </w:pPr>
      <w:r>
        <w:t>Table 1</w:t>
      </w:r>
    </w:p>
    <w:sdt>
      <w:sdtPr>
        <w:rPr>
          <w:rStyle w:val="Emphasis"/>
        </w:rPr>
        <w:id w:val="1042324137"/>
        <w:temporary/>
        <w:showingPlcHdr/>
        <w:text/>
      </w:sdtPr>
      <w:sdtEndPr>
        <w:rPr>
          <w:rStyle w:val="DefaultParagraphFont"/>
          <w:i w:val="0"/>
          <w:iCs w:val="0"/>
        </w:rPr>
      </w:sdtEndPr>
      <w:sdtContent>
        <w:p w14:paraId="41C13CDB" w14:textId="77777777" w:rsidR="00A02276" w:rsidRDefault="00D41449">
          <w:pPr>
            <w:pStyle w:val="NoSpacing"/>
          </w:pPr>
          <w:r>
            <w:rPr>
              <w:rStyle w:val="Emphasis"/>
            </w:rPr>
            <w:t>[Table Title]</w:t>
          </w:r>
        </w:p>
      </w:sdtContent>
    </w:sdt>
    <w:tbl>
      <w:tblPr>
        <w:tblStyle w:val="APAReport"/>
        <w:tblW w:w="5000" w:type="pct"/>
        <w:tblLook w:val="04A0" w:firstRow="1" w:lastRow="0" w:firstColumn="1" w:lastColumn="0" w:noHBand="0" w:noVBand="1"/>
      </w:tblPr>
      <w:tblGrid>
        <w:gridCol w:w="1918"/>
        <w:gridCol w:w="1915"/>
        <w:gridCol w:w="1915"/>
        <w:gridCol w:w="1915"/>
        <w:gridCol w:w="1913"/>
      </w:tblGrid>
      <w:tr w:rsidR="00A02276" w14:paraId="3B5F09E5" w14:textId="77777777" w:rsidTr="00A02276">
        <w:trPr>
          <w:cnfStyle w:val="100000000000" w:firstRow="1" w:lastRow="0" w:firstColumn="0" w:lastColumn="0" w:oddVBand="0" w:evenVBand="0" w:oddHBand="0" w:evenHBand="0" w:firstRowFirstColumn="0" w:firstRowLastColumn="0" w:lastRowFirstColumn="0" w:lastRowLastColumn="0"/>
        </w:trPr>
        <w:tc>
          <w:tcPr>
            <w:tcW w:w="1001" w:type="pct"/>
          </w:tcPr>
          <w:p w14:paraId="2D4867D0" w14:textId="77777777" w:rsidR="00A02276" w:rsidRDefault="00D41449">
            <w:pPr>
              <w:pStyle w:val="NoSpacing"/>
            </w:pPr>
            <w:r>
              <w:t>Column Head</w:t>
            </w:r>
          </w:p>
        </w:tc>
        <w:tc>
          <w:tcPr>
            <w:tcW w:w="1000" w:type="pct"/>
          </w:tcPr>
          <w:p w14:paraId="4DC370A0" w14:textId="77777777" w:rsidR="00A02276" w:rsidRDefault="00D41449">
            <w:pPr>
              <w:pStyle w:val="NoSpacing"/>
            </w:pPr>
            <w:r>
              <w:t>Column Head</w:t>
            </w:r>
          </w:p>
        </w:tc>
        <w:tc>
          <w:tcPr>
            <w:tcW w:w="1000" w:type="pct"/>
          </w:tcPr>
          <w:p w14:paraId="5DC490B3" w14:textId="77777777" w:rsidR="00A02276" w:rsidRDefault="00D41449">
            <w:pPr>
              <w:pStyle w:val="NoSpacing"/>
            </w:pPr>
            <w:r>
              <w:t>Column Head</w:t>
            </w:r>
          </w:p>
        </w:tc>
        <w:tc>
          <w:tcPr>
            <w:tcW w:w="1000" w:type="pct"/>
          </w:tcPr>
          <w:p w14:paraId="58F0166A" w14:textId="77777777" w:rsidR="00A02276" w:rsidRDefault="00D41449">
            <w:pPr>
              <w:pStyle w:val="NoSpacing"/>
            </w:pPr>
            <w:r>
              <w:t>Column Head</w:t>
            </w:r>
          </w:p>
        </w:tc>
        <w:tc>
          <w:tcPr>
            <w:tcW w:w="999" w:type="pct"/>
          </w:tcPr>
          <w:p w14:paraId="0D98D639" w14:textId="77777777" w:rsidR="00A02276" w:rsidRDefault="00D41449">
            <w:pPr>
              <w:pStyle w:val="NoSpacing"/>
            </w:pPr>
            <w:r>
              <w:t>Column Head</w:t>
            </w:r>
          </w:p>
        </w:tc>
      </w:tr>
      <w:tr w:rsidR="00A02276" w14:paraId="07869EFF" w14:textId="77777777" w:rsidTr="00A02276">
        <w:tc>
          <w:tcPr>
            <w:tcW w:w="1001" w:type="pct"/>
          </w:tcPr>
          <w:p w14:paraId="480B7114" w14:textId="77777777" w:rsidR="00A02276" w:rsidRDefault="00D41449">
            <w:pPr>
              <w:pStyle w:val="NoSpacing"/>
            </w:pPr>
            <w:r>
              <w:t>Row Head</w:t>
            </w:r>
          </w:p>
        </w:tc>
        <w:tc>
          <w:tcPr>
            <w:tcW w:w="1000" w:type="pct"/>
          </w:tcPr>
          <w:p w14:paraId="79FDF2C4" w14:textId="77777777" w:rsidR="00A02276" w:rsidRDefault="00D41449">
            <w:pPr>
              <w:pStyle w:val="NoSpacing"/>
            </w:pPr>
            <w:r>
              <w:t>123</w:t>
            </w:r>
          </w:p>
        </w:tc>
        <w:tc>
          <w:tcPr>
            <w:tcW w:w="1000" w:type="pct"/>
          </w:tcPr>
          <w:p w14:paraId="1E5735A0" w14:textId="77777777" w:rsidR="00A02276" w:rsidRDefault="00D41449">
            <w:pPr>
              <w:pStyle w:val="NoSpacing"/>
            </w:pPr>
            <w:r>
              <w:t>123</w:t>
            </w:r>
          </w:p>
        </w:tc>
        <w:tc>
          <w:tcPr>
            <w:tcW w:w="1000" w:type="pct"/>
          </w:tcPr>
          <w:p w14:paraId="12B10EAC" w14:textId="77777777" w:rsidR="00A02276" w:rsidRDefault="00D41449">
            <w:pPr>
              <w:pStyle w:val="NoSpacing"/>
            </w:pPr>
            <w:r>
              <w:t>123</w:t>
            </w:r>
          </w:p>
        </w:tc>
        <w:tc>
          <w:tcPr>
            <w:tcW w:w="999" w:type="pct"/>
          </w:tcPr>
          <w:p w14:paraId="2D8CA444" w14:textId="77777777" w:rsidR="00A02276" w:rsidRDefault="00D41449">
            <w:pPr>
              <w:pStyle w:val="NoSpacing"/>
            </w:pPr>
            <w:r>
              <w:t>123</w:t>
            </w:r>
          </w:p>
        </w:tc>
      </w:tr>
      <w:tr w:rsidR="00A02276" w14:paraId="4D7FD49E" w14:textId="77777777" w:rsidTr="00A02276">
        <w:tc>
          <w:tcPr>
            <w:tcW w:w="1001" w:type="pct"/>
          </w:tcPr>
          <w:p w14:paraId="528E4B64" w14:textId="77777777" w:rsidR="00A02276" w:rsidRDefault="00D41449">
            <w:pPr>
              <w:pStyle w:val="NoSpacing"/>
            </w:pPr>
            <w:r>
              <w:t>Row Head</w:t>
            </w:r>
          </w:p>
        </w:tc>
        <w:tc>
          <w:tcPr>
            <w:tcW w:w="1000" w:type="pct"/>
          </w:tcPr>
          <w:p w14:paraId="37EF225B" w14:textId="77777777" w:rsidR="00A02276" w:rsidRDefault="00D41449">
            <w:pPr>
              <w:pStyle w:val="NoSpacing"/>
            </w:pPr>
            <w:r>
              <w:t>456</w:t>
            </w:r>
          </w:p>
        </w:tc>
        <w:tc>
          <w:tcPr>
            <w:tcW w:w="1000" w:type="pct"/>
          </w:tcPr>
          <w:p w14:paraId="6C05CD87" w14:textId="77777777" w:rsidR="00A02276" w:rsidRDefault="00D41449">
            <w:pPr>
              <w:pStyle w:val="NoSpacing"/>
            </w:pPr>
            <w:r>
              <w:t>456</w:t>
            </w:r>
          </w:p>
        </w:tc>
        <w:tc>
          <w:tcPr>
            <w:tcW w:w="1000" w:type="pct"/>
          </w:tcPr>
          <w:p w14:paraId="35AAB765" w14:textId="77777777" w:rsidR="00A02276" w:rsidRDefault="00D41449">
            <w:pPr>
              <w:pStyle w:val="NoSpacing"/>
            </w:pPr>
            <w:r>
              <w:t>456</w:t>
            </w:r>
          </w:p>
        </w:tc>
        <w:tc>
          <w:tcPr>
            <w:tcW w:w="999" w:type="pct"/>
          </w:tcPr>
          <w:p w14:paraId="714A6133" w14:textId="77777777" w:rsidR="00A02276" w:rsidRDefault="00D41449">
            <w:pPr>
              <w:pStyle w:val="NoSpacing"/>
            </w:pPr>
            <w:r>
              <w:t>456</w:t>
            </w:r>
          </w:p>
        </w:tc>
      </w:tr>
      <w:tr w:rsidR="00A02276" w14:paraId="4BAFA88D" w14:textId="77777777" w:rsidTr="00A02276">
        <w:tc>
          <w:tcPr>
            <w:tcW w:w="1001" w:type="pct"/>
          </w:tcPr>
          <w:p w14:paraId="3C0C8B3D" w14:textId="77777777" w:rsidR="00A02276" w:rsidRDefault="00D41449">
            <w:pPr>
              <w:pStyle w:val="NoSpacing"/>
            </w:pPr>
            <w:r>
              <w:t>Row Head</w:t>
            </w:r>
          </w:p>
        </w:tc>
        <w:tc>
          <w:tcPr>
            <w:tcW w:w="1000" w:type="pct"/>
          </w:tcPr>
          <w:p w14:paraId="484674D5" w14:textId="77777777" w:rsidR="00A02276" w:rsidRDefault="00D41449">
            <w:pPr>
              <w:pStyle w:val="NoSpacing"/>
            </w:pPr>
            <w:r>
              <w:t>789</w:t>
            </w:r>
          </w:p>
        </w:tc>
        <w:tc>
          <w:tcPr>
            <w:tcW w:w="1000" w:type="pct"/>
          </w:tcPr>
          <w:p w14:paraId="51FCE8C5" w14:textId="77777777" w:rsidR="00A02276" w:rsidRDefault="00D41449">
            <w:pPr>
              <w:pStyle w:val="NoSpacing"/>
            </w:pPr>
            <w:r>
              <w:t>789</w:t>
            </w:r>
          </w:p>
        </w:tc>
        <w:tc>
          <w:tcPr>
            <w:tcW w:w="1000" w:type="pct"/>
          </w:tcPr>
          <w:p w14:paraId="6E7A9BCA" w14:textId="77777777" w:rsidR="00A02276" w:rsidRDefault="00D41449">
            <w:pPr>
              <w:pStyle w:val="NoSpacing"/>
            </w:pPr>
            <w:r>
              <w:t>789</w:t>
            </w:r>
          </w:p>
        </w:tc>
        <w:tc>
          <w:tcPr>
            <w:tcW w:w="999" w:type="pct"/>
          </w:tcPr>
          <w:p w14:paraId="70B7867F" w14:textId="77777777" w:rsidR="00A02276" w:rsidRDefault="00D41449">
            <w:pPr>
              <w:pStyle w:val="NoSpacing"/>
            </w:pPr>
            <w:r>
              <w:t>789</w:t>
            </w:r>
          </w:p>
        </w:tc>
      </w:tr>
      <w:tr w:rsidR="00A02276" w14:paraId="2318171F" w14:textId="77777777" w:rsidTr="00A02276">
        <w:tc>
          <w:tcPr>
            <w:tcW w:w="1001" w:type="pct"/>
          </w:tcPr>
          <w:p w14:paraId="2CE21126" w14:textId="77777777" w:rsidR="00A02276" w:rsidRDefault="00D41449">
            <w:pPr>
              <w:pStyle w:val="NoSpacing"/>
            </w:pPr>
            <w:r>
              <w:t>Row Head</w:t>
            </w:r>
          </w:p>
        </w:tc>
        <w:tc>
          <w:tcPr>
            <w:tcW w:w="1000" w:type="pct"/>
          </w:tcPr>
          <w:p w14:paraId="77B8B62B" w14:textId="77777777" w:rsidR="00A02276" w:rsidRDefault="00D41449">
            <w:pPr>
              <w:pStyle w:val="NoSpacing"/>
            </w:pPr>
            <w:r>
              <w:t>123</w:t>
            </w:r>
          </w:p>
        </w:tc>
        <w:tc>
          <w:tcPr>
            <w:tcW w:w="1000" w:type="pct"/>
          </w:tcPr>
          <w:p w14:paraId="043187E3" w14:textId="77777777" w:rsidR="00A02276" w:rsidRDefault="00D41449">
            <w:pPr>
              <w:pStyle w:val="NoSpacing"/>
            </w:pPr>
            <w:r>
              <w:t>123</w:t>
            </w:r>
          </w:p>
        </w:tc>
        <w:tc>
          <w:tcPr>
            <w:tcW w:w="1000" w:type="pct"/>
          </w:tcPr>
          <w:p w14:paraId="7B36B11B" w14:textId="77777777" w:rsidR="00A02276" w:rsidRDefault="00D41449">
            <w:pPr>
              <w:pStyle w:val="NoSpacing"/>
            </w:pPr>
            <w:r>
              <w:t>123</w:t>
            </w:r>
          </w:p>
        </w:tc>
        <w:tc>
          <w:tcPr>
            <w:tcW w:w="999" w:type="pct"/>
          </w:tcPr>
          <w:p w14:paraId="7C354800" w14:textId="77777777" w:rsidR="00A02276" w:rsidRDefault="00D41449">
            <w:pPr>
              <w:pStyle w:val="NoSpacing"/>
            </w:pPr>
            <w:r>
              <w:t>123</w:t>
            </w:r>
          </w:p>
        </w:tc>
      </w:tr>
      <w:tr w:rsidR="00A02276" w14:paraId="3D66B529" w14:textId="77777777" w:rsidTr="00A02276">
        <w:tc>
          <w:tcPr>
            <w:tcW w:w="1001" w:type="pct"/>
          </w:tcPr>
          <w:p w14:paraId="6E3BC21F" w14:textId="77777777" w:rsidR="00A02276" w:rsidRDefault="00D41449">
            <w:pPr>
              <w:pStyle w:val="NoSpacing"/>
            </w:pPr>
            <w:r>
              <w:t>Row Head</w:t>
            </w:r>
          </w:p>
        </w:tc>
        <w:tc>
          <w:tcPr>
            <w:tcW w:w="1000" w:type="pct"/>
          </w:tcPr>
          <w:p w14:paraId="05931281" w14:textId="77777777" w:rsidR="00A02276" w:rsidRDefault="00D41449">
            <w:pPr>
              <w:pStyle w:val="NoSpacing"/>
            </w:pPr>
            <w:r>
              <w:t>456</w:t>
            </w:r>
          </w:p>
        </w:tc>
        <w:tc>
          <w:tcPr>
            <w:tcW w:w="1000" w:type="pct"/>
          </w:tcPr>
          <w:p w14:paraId="7639A06C" w14:textId="77777777" w:rsidR="00A02276" w:rsidRDefault="00D41449">
            <w:pPr>
              <w:pStyle w:val="NoSpacing"/>
            </w:pPr>
            <w:r>
              <w:t>456</w:t>
            </w:r>
          </w:p>
        </w:tc>
        <w:tc>
          <w:tcPr>
            <w:tcW w:w="1000" w:type="pct"/>
          </w:tcPr>
          <w:p w14:paraId="1BCC4CF7" w14:textId="77777777" w:rsidR="00A02276" w:rsidRDefault="00D41449">
            <w:pPr>
              <w:pStyle w:val="NoSpacing"/>
            </w:pPr>
            <w:r>
              <w:t>456</w:t>
            </w:r>
          </w:p>
        </w:tc>
        <w:tc>
          <w:tcPr>
            <w:tcW w:w="999" w:type="pct"/>
          </w:tcPr>
          <w:p w14:paraId="07B171C8" w14:textId="77777777" w:rsidR="00A02276" w:rsidRDefault="00D41449">
            <w:pPr>
              <w:pStyle w:val="NoSpacing"/>
            </w:pPr>
            <w:r>
              <w:t>456</w:t>
            </w:r>
          </w:p>
        </w:tc>
      </w:tr>
      <w:tr w:rsidR="00A02276" w14:paraId="6CA4F461" w14:textId="77777777" w:rsidTr="00A02276">
        <w:tc>
          <w:tcPr>
            <w:tcW w:w="1001" w:type="pct"/>
          </w:tcPr>
          <w:p w14:paraId="2840C5E1" w14:textId="77777777" w:rsidR="00A02276" w:rsidRDefault="00D41449">
            <w:pPr>
              <w:pStyle w:val="NoSpacing"/>
            </w:pPr>
            <w:r>
              <w:t>Row Head</w:t>
            </w:r>
          </w:p>
        </w:tc>
        <w:tc>
          <w:tcPr>
            <w:tcW w:w="1000" w:type="pct"/>
          </w:tcPr>
          <w:p w14:paraId="57F4165D" w14:textId="77777777" w:rsidR="00A02276" w:rsidRDefault="00D41449">
            <w:pPr>
              <w:pStyle w:val="NoSpacing"/>
            </w:pPr>
            <w:r>
              <w:t>789</w:t>
            </w:r>
          </w:p>
        </w:tc>
        <w:tc>
          <w:tcPr>
            <w:tcW w:w="1000" w:type="pct"/>
          </w:tcPr>
          <w:p w14:paraId="4A0ACE84" w14:textId="77777777" w:rsidR="00A02276" w:rsidRDefault="00D41449">
            <w:pPr>
              <w:pStyle w:val="NoSpacing"/>
            </w:pPr>
            <w:r>
              <w:t>789</w:t>
            </w:r>
          </w:p>
        </w:tc>
        <w:tc>
          <w:tcPr>
            <w:tcW w:w="1000" w:type="pct"/>
          </w:tcPr>
          <w:p w14:paraId="1BA18AE7" w14:textId="77777777" w:rsidR="00A02276" w:rsidRDefault="00D41449">
            <w:pPr>
              <w:pStyle w:val="NoSpacing"/>
            </w:pPr>
            <w:r>
              <w:t>789</w:t>
            </w:r>
          </w:p>
        </w:tc>
        <w:tc>
          <w:tcPr>
            <w:tcW w:w="999" w:type="pct"/>
          </w:tcPr>
          <w:p w14:paraId="1F5A7771" w14:textId="77777777" w:rsidR="00A02276" w:rsidRDefault="00D41449">
            <w:pPr>
              <w:pStyle w:val="NoSpacing"/>
            </w:pPr>
            <w:r>
              <w:t>789</w:t>
            </w:r>
          </w:p>
        </w:tc>
      </w:tr>
    </w:tbl>
    <w:p w14:paraId="0F400E46" w14:textId="77777777" w:rsidR="00A02276" w:rsidRDefault="00D41449">
      <w:pPr>
        <w:pStyle w:val="TableFigure"/>
      </w:pPr>
      <w:r>
        <w:rPr>
          <w:rStyle w:val="Emphasis"/>
        </w:rPr>
        <w:t>Note</w:t>
      </w:r>
      <w:r>
        <w:t xml:space="preserve">: </w:t>
      </w:r>
      <w:sdt>
        <w:sdtPr>
          <w:id w:val="668988805"/>
          <w:temporary/>
          <w:showingPlcHdr/>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p w14:paraId="27704F99" w14:textId="77777777" w:rsidR="00A02276" w:rsidRDefault="00D41449">
      <w:pPr>
        <w:pStyle w:val="SectionTitle"/>
      </w:pPr>
      <w:r>
        <w:t>Figures</w:t>
      </w:r>
    </w:p>
    <w:p w14:paraId="1AAA74F4" w14:textId="77777777" w:rsidR="00A02276" w:rsidRDefault="00D41449">
      <w:pPr>
        <w:pStyle w:val="NoSpacing"/>
      </w:pPr>
      <w:r>
        <w:rPr>
          <w:noProof/>
          <w:lang w:eastAsia="en-US"/>
        </w:rPr>
        <w:drawing>
          <wp:inline distT="0" distB="0" distL="0" distR="0" wp14:anchorId="116720E9" wp14:editId="3C664AEF">
            <wp:extent cx="59436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557C5A" w14:textId="77777777" w:rsidR="00A02276" w:rsidRDefault="00D41449">
      <w:pPr>
        <w:pStyle w:val="TableFigure"/>
      </w:pPr>
      <w:r>
        <w:rPr>
          <w:rStyle w:val="Emphasis"/>
        </w:rPr>
        <w:t>Figure 1</w:t>
      </w:r>
      <w:r>
        <w:t xml:space="preserve">. </w:t>
      </w:r>
      <w:sdt>
        <w:sdtPr>
          <w:id w:val="1420302148"/>
          <w:temporary/>
          <w:showingPlcHdr/>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29035A8" w14:textId="77777777" w:rsidR="00A02276" w:rsidRDefault="00D41449">
      <w:pPr>
        <w:pStyle w:val="TableFigure"/>
      </w:pPr>
      <w:r>
        <w:t xml:space="preserve">For more information about all elements of APA formatting, please consult the </w:t>
      </w:r>
      <w:r>
        <w:rPr>
          <w:rStyle w:val="Emphasis"/>
        </w:rPr>
        <w:t>APA Style Manual, 6th Edition</w:t>
      </w:r>
      <w:r>
        <w:t>.</w:t>
      </w:r>
    </w:p>
    <w:sectPr w:rsidR="00A02276">
      <w:headerReference w:type="default" r:id="rId10"/>
      <w:footerReference w:type="even" r:id="rId11"/>
      <w:foot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C6595D" w14:textId="77777777" w:rsidR="00422BD4" w:rsidRDefault="00422BD4">
      <w:pPr>
        <w:spacing w:line="240" w:lineRule="auto"/>
      </w:pPr>
      <w:r>
        <w:separator/>
      </w:r>
    </w:p>
  </w:endnote>
  <w:endnote w:type="continuationSeparator" w:id="0">
    <w:p w14:paraId="4185B90A" w14:textId="77777777" w:rsidR="00422BD4" w:rsidRDefault="00422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9928B" w14:textId="77777777" w:rsidR="00D221C1" w:rsidRDefault="00D221C1" w:rsidP="00BF2B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97C5DC" w14:textId="77777777" w:rsidR="00D221C1" w:rsidRDefault="00D221C1" w:rsidP="00D221C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9FFBA" w14:textId="77777777" w:rsidR="00D221C1" w:rsidRDefault="00D221C1" w:rsidP="00BF2B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F345D03" w14:textId="77777777" w:rsidR="00D221C1" w:rsidRDefault="00D221C1" w:rsidP="00D221C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F9D09" w14:textId="77777777" w:rsidR="00422BD4" w:rsidRDefault="00422BD4">
      <w:pPr>
        <w:spacing w:line="240" w:lineRule="auto"/>
      </w:pPr>
      <w:r>
        <w:separator/>
      </w:r>
    </w:p>
  </w:footnote>
  <w:footnote w:type="continuationSeparator" w:id="0">
    <w:p w14:paraId="54FE97CE" w14:textId="77777777" w:rsidR="00422BD4" w:rsidRDefault="00422BD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93EFD" w14:textId="77777777" w:rsidR="00A02276" w:rsidRDefault="00422BD4">
    <w:pPr>
      <w:pStyle w:val="Header"/>
    </w:pPr>
    <w:sdt>
      <w:sdtPr>
        <w:rPr>
          <w:rStyle w:val="Strong"/>
        </w:rPr>
        <w:alias w:val="Running head"/>
        <w:tag w:val=""/>
        <w:id w:val="12739865"/>
        <w:showingPlcHd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D221C1">
          <w:rPr>
            <w:rStyle w:val="Strong"/>
          </w:rPr>
          <w:t xml:space="preserve">     </w:t>
        </w:r>
      </w:sdtContent>
    </w:sdt>
    <w:r w:rsidR="00D41449">
      <w:rPr>
        <w:rStyle w:val="Strong"/>
      </w:rPr>
      <w:ptab w:relativeTo="margin" w:alignment="right" w:leader="none"/>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4EF70" w14:textId="77777777" w:rsidR="00A02276" w:rsidRDefault="00A02276" w:rsidP="00D221C1">
    <w:pPr>
      <w:pStyle w:val="Header"/>
      <w:ind w:right="360"/>
      <w:rPr>
        <w:rStyle w:val="Strong"/>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E3E0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5">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1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449"/>
    <w:rsid w:val="00422BD4"/>
    <w:rsid w:val="00A02276"/>
    <w:rsid w:val="00C232E8"/>
    <w:rsid w:val="00D221C1"/>
    <w:rsid w:val="00D4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385FE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autoRedefine/>
    <w:uiPriority w:val="99"/>
    <w:semiHidden/>
    <w:unhideWhenUsed/>
    <w:qFormat/>
    <w:rsid w:val="00D221C1"/>
    <w:pPr>
      <w:spacing w:before="120" w:after="120" w:line="240" w:lineRule="auto"/>
      <w:ind w:left="1440" w:right="1440" w:firstLine="0"/>
      <w:jc w:val="center"/>
    </w:pPr>
    <w:rPr>
      <w:iCs/>
      <w:sz w:val="2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PageNumber">
    <w:name w:val="page number"/>
    <w:basedOn w:val="DefaultParagraphFont"/>
    <w:uiPriority w:val="99"/>
    <w:semiHidden/>
    <w:unhideWhenUsed/>
    <w:rsid w:val="00D22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anewillson:Downloads:TS103982351.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219"/>
        <c:overlap val="-27"/>
        <c:axId val="-2043004224"/>
        <c:axId val="2130504688"/>
      </c:barChart>
      <c:catAx>
        <c:axId val="-2043004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504688"/>
        <c:crosses val="autoZero"/>
        <c:auto val="1"/>
        <c:lblAlgn val="ctr"/>
        <c:lblOffset val="100"/>
        <c:noMultiLvlLbl val="0"/>
      </c:catAx>
      <c:valAx>
        <c:axId val="2130504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3004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6BD3B62526CB4AA094BBE757BF4159"/>
        <w:category>
          <w:name w:val="General"/>
          <w:gallery w:val="placeholder"/>
        </w:category>
        <w:types>
          <w:type w:val="bbPlcHdr"/>
        </w:types>
        <w:behaviors>
          <w:behavior w:val="content"/>
        </w:behaviors>
        <w:guid w:val="{ED9B7DC3-E35A-E14A-AA51-CABC906183F5}"/>
      </w:docPartPr>
      <w:docPartBody>
        <w:p w:rsidR="005C12CB" w:rsidRDefault="00184323">
          <w:pPr>
            <w:pStyle w:val="C96BD3B62526CB4AA094BBE757BF4159"/>
          </w:pPr>
          <w:r>
            <w:t>[Title Here, up to 12 Words, on One to Two Lines]</w:t>
          </w:r>
        </w:p>
      </w:docPartBody>
    </w:docPart>
    <w:docPart>
      <w:docPartPr>
        <w:name w:val="E4FE9E9E9C4F1944A8A4F63EE3FF3C70"/>
        <w:category>
          <w:name w:val="General"/>
          <w:gallery w:val="placeholder"/>
        </w:category>
        <w:types>
          <w:type w:val="bbPlcHdr"/>
        </w:types>
        <w:behaviors>
          <w:behavior w:val="content"/>
        </w:behaviors>
        <w:guid w:val="{BDA4B0D3-89E3-8F4A-83C7-67095490D41C}"/>
      </w:docPartPr>
      <w:docPartBody>
        <w:p w:rsidR="005C12CB" w:rsidRDefault="00184323">
          <w:pPr>
            <w:pStyle w:val="E4FE9E9E9C4F1944A8A4F63EE3FF3C70"/>
          </w:pPr>
          <w:r>
            <w:t>[Author Name(s), First M. Last, Omit Titles and Degrees]</w:t>
          </w:r>
        </w:p>
      </w:docPartBody>
    </w:docPart>
    <w:docPart>
      <w:docPartPr>
        <w:name w:val="B9E39FFBE69529409D032AEE67F33F89"/>
        <w:category>
          <w:name w:val="General"/>
          <w:gallery w:val="placeholder"/>
        </w:category>
        <w:types>
          <w:type w:val="bbPlcHdr"/>
        </w:types>
        <w:behaviors>
          <w:behavior w:val="content"/>
        </w:behaviors>
        <w:guid w:val="{02A35477-ABE4-FE41-BE0D-45BE8822AD9A}"/>
      </w:docPartPr>
      <w:docPartBody>
        <w:p w:rsidR="005C12CB" w:rsidRDefault="00184323">
          <w:pPr>
            <w:pStyle w:val="B9E39FFBE69529409D032AEE67F33F89"/>
          </w:pPr>
          <w:r>
            <w:t>[Institutional Affiliation(s)]</w:t>
          </w:r>
        </w:p>
      </w:docPartBody>
    </w:docPart>
    <w:docPart>
      <w:docPartPr>
        <w:name w:val="F2EB5D36EFE57B4EB3A8D680704578C6"/>
        <w:category>
          <w:name w:val="General"/>
          <w:gallery w:val="placeholder"/>
        </w:category>
        <w:types>
          <w:type w:val="bbPlcHdr"/>
        </w:types>
        <w:behaviors>
          <w:behavior w:val="content"/>
        </w:behaviors>
        <w:guid w:val="{B83A7B40-D276-5F47-99F4-22832755BCAF}"/>
      </w:docPartPr>
      <w:docPartBody>
        <w:p w:rsidR="005C12CB" w:rsidRDefault="00184323">
          <w:pPr>
            <w:pStyle w:val="F2EB5D36EFE57B4EB3A8D680704578C6"/>
          </w:pPr>
          <w:r>
            <w:t>[Include any grant/funding information and a complete correspondence address.]</w:t>
          </w:r>
        </w:p>
      </w:docPartBody>
    </w:docPart>
    <w:docPart>
      <w:docPartPr>
        <w:name w:val="A2668A3A5A46F544BF69CED3B221FF87"/>
        <w:category>
          <w:name w:val="General"/>
          <w:gallery w:val="placeholder"/>
        </w:category>
        <w:types>
          <w:type w:val="bbPlcHdr"/>
        </w:types>
        <w:behaviors>
          <w:behavior w:val="content"/>
        </w:behaviors>
        <w:guid w:val="{92ACEA3E-118A-C345-AA3E-69D04D138228}"/>
      </w:docPartPr>
      <w:docPartBody>
        <w:p w:rsidR="005C12CB" w:rsidRDefault="00184323">
          <w:pPr>
            <w:pStyle w:val="A2668A3A5A46F544BF69CED3B221FF8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w:t>
          </w:r>
          <w:r>
            <w:t>omatically starts your section on a new page, so you don’t have to add page breaks. Note that all of the styles for this template are available on the Home tab of the ribbon, in the Styles gallery.]</w:t>
          </w:r>
        </w:p>
      </w:docPartBody>
    </w:docPart>
    <w:docPart>
      <w:docPartPr>
        <w:name w:val="88B35B42E9CAE440AD26468A72D2296B"/>
        <w:category>
          <w:name w:val="General"/>
          <w:gallery w:val="placeholder"/>
        </w:category>
        <w:types>
          <w:type w:val="bbPlcHdr"/>
        </w:types>
        <w:behaviors>
          <w:behavior w:val="content"/>
        </w:behaviors>
        <w:guid w:val="{CAEB6A70-5E55-C542-8DD6-E0C5D2088DB6}"/>
      </w:docPartPr>
      <w:docPartBody>
        <w:p w:rsidR="005C12CB" w:rsidRDefault="00184323">
          <w:pPr>
            <w:pStyle w:val="88B35B42E9CAE440AD26468A72D2296B"/>
          </w:pPr>
          <w:r>
            <w:t>[Click here to add keywords.]</w:t>
          </w:r>
        </w:p>
      </w:docPartBody>
    </w:docPart>
    <w:docPart>
      <w:docPartPr>
        <w:name w:val="AACD8CB898250844A28CCE1EBF259781"/>
        <w:category>
          <w:name w:val="General"/>
          <w:gallery w:val="placeholder"/>
        </w:category>
        <w:types>
          <w:type w:val="bbPlcHdr"/>
        </w:types>
        <w:behaviors>
          <w:behavior w:val="content"/>
        </w:behaviors>
        <w:guid w:val="{AF6F21E1-F279-F04C-BFDA-77FEFBA285A3}"/>
      </w:docPartPr>
      <w:docPartBody>
        <w:p w:rsidR="005C12CB" w:rsidRDefault="00184323">
          <w:pPr>
            <w:pStyle w:val="AACD8CB898250844A28CCE1EBF259781"/>
          </w:pPr>
          <w:r>
            <w:t>[The body of your paper use</w:t>
          </w:r>
          <w:r>
            <w:t xml:space="preserv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w:t>
          </w:r>
          <w:r>
            <w:t>th an introduction.]</w:t>
          </w:r>
        </w:p>
      </w:docPartBody>
    </w:docPart>
    <w:docPart>
      <w:docPartPr>
        <w:name w:val="3CF4C114585CF84E9DCA28078FCAB639"/>
        <w:category>
          <w:name w:val="General"/>
          <w:gallery w:val="placeholder"/>
        </w:category>
        <w:types>
          <w:type w:val="bbPlcHdr"/>
        </w:types>
        <w:behaviors>
          <w:behavior w:val="content"/>
        </w:behaviors>
        <w:guid w:val="{FD9F03DC-640D-B74B-98CD-7E3BB0A316BB}"/>
      </w:docPartPr>
      <w:docPartBody>
        <w:p w:rsidR="005C12CB" w:rsidRDefault="00184323">
          <w:pPr>
            <w:pStyle w:val="3CF4C114585CF84E9DCA28078FCAB639"/>
          </w:pPr>
          <w:r>
            <w:t>[Heading 1]</w:t>
          </w:r>
        </w:p>
      </w:docPartBody>
    </w:docPart>
    <w:docPart>
      <w:docPartPr>
        <w:name w:val="CC8BB71DC82D654E92EBDF763BA0D32C"/>
        <w:category>
          <w:name w:val="General"/>
          <w:gallery w:val="placeholder"/>
        </w:category>
        <w:types>
          <w:type w:val="bbPlcHdr"/>
        </w:types>
        <w:behaviors>
          <w:behavior w:val="content"/>
        </w:behaviors>
        <w:guid w:val="{1AD5EDE8-76B6-3D44-9E68-F76366EEBE72}"/>
      </w:docPartPr>
      <w:docPartBody>
        <w:p w:rsidR="005C12CB" w:rsidRDefault="00184323">
          <w:pPr>
            <w:pStyle w:val="CC8BB71DC82D654E92EBDF763BA0D32C"/>
          </w:pPr>
          <w:r>
            <w:t>[The first two heading levels get their own paragraph, as shown here. Headings 3, 4, and 5 are run-in headings used at the beginning of the paragraph.]</w:t>
          </w:r>
        </w:p>
      </w:docPartBody>
    </w:docPart>
    <w:docPart>
      <w:docPartPr>
        <w:name w:val="64C7536B0E680A40A95EDA0A3D774626"/>
        <w:category>
          <w:name w:val="General"/>
          <w:gallery w:val="placeholder"/>
        </w:category>
        <w:types>
          <w:type w:val="bbPlcHdr"/>
        </w:types>
        <w:behaviors>
          <w:behavior w:val="content"/>
        </w:behaviors>
        <w:guid w:val="{581F4170-5015-EF4A-91F0-CFF8F4BB083D}"/>
      </w:docPartPr>
      <w:docPartBody>
        <w:p w:rsidR="005C12CB" w:rsidRDefault="00184323">
          <w:pPr>
            <w:pStyle w:val="64C7536B0E680A40A95EDA0A3D774626"/>
          </w:pPr>
          <w:r>
            <w:t>[Heading 2]</w:t>
          </w:r>
        </w:p>
      </w:docPartBody>
    </w:docPart>
    <w:docPart>
      <w:docPartPr>
        <w:name w:val="E2DBDC750B9A9D409944EA4A71FAF475"/>
        <w:category>
          <w:name w:val="General"/>
          <w:gallery w:val="placeholder"/>
        </w:category>
        <w:types>
          <w:type w:val="bbPlcHdr"/>
        </w:types>
        <w:behaviors>
          <w:behavior w:val="content"/>
        </w:behaviors>
        <w:guid w:val="{ACDC357D-8057-B24C-A901-EE178F864A00}"/>
      </w:docPartPr>
      <w:docPartBody>
        <w:p w:rsidR="005C12CB" w:rsidRDefault="00184323">
          <w:pPr>
            <w:pStyle w:val="E2DBDC750B9A9D409944EA4A71FAF475"/>
          </w:pPr>
          <w:r>
            <w:t>[To add a table of contents (TOC), apply the appropriate he</w:t>
          </w:r>
          <w:r>
            <w:t>ading style to just the heading text at the start of a paragraph and it will show up in your TOC. To do this, select the text for your heading. Then, on the Home tab, in the Styles gallery, click the style you need.]</w:t>
          </w:r>
        </w:p>
      </w:docPartBody>
    </w:docPart>
    <w:docPart>
      <w:docPartPr>
        <w:name w:val="3A0F40A076D54F40B0254755EAC35FE2"/>
        <w:category>
          <w:name w:val="General"/>
          <w:gallery w:val="placeholder"/>
        </w:category>
        <w:types>
          <w:type w:val="bbPlcHdr"/>
        </w:types>
        <w:behaviors>
          <w:behavior w:val="content"/>
        </w:behaviors>
        <w:guid w:val="{EFB2776B-1F3B-A54D-B043-9F258D5E0195}"/>
      </w:docPartPr>
      <w:docPartBody>
        <w:p w:rsidR="005C12CB" w:rsidRDefault="00184323">
          <w:pPr>
            <w:pStyle w:val="3A0F40A076D54F40B0254755EAC35FE2"/>
          </w:pPr>
          <w:r>
            <w:rPr>
              <w:rStyle w:val="Heading3Char"/>
            </w:rPr>
            <w:t>[Heading 3]</w:t>
          </w:r>
        </w:p>
      </w:docPartBody>
    </w:docPart>
    <w:docPart>
      <w:docPartPr>
        <w:name w:val="3806E8C4B2187A439308011E5A01914E"/>
        <w:category>
          <w:name w:val="General"/>
          <w:gallery w:val="placeholder"/>
        </w:category>
        <w:types>
          <w:type w:val="bbPlcHdr"/>
        </w:types>
        <w:behaviors>
          <w:behavior w:val="content"/>
        </w:behaviors>
        <w:guid w:val="{7A0EF89C-E7A6-6E46-A61D-9ADCBF3378FE}"/>
      </w:docPartPr>
      <w:docPartBody>
        <w:p w:rsidR="005C12CB" w:rsidRDefault="00184323">
          <w:pPr>
            <w:pStyle w:val="3806E8C4B2187A439308011E5A01914E"/>
          </w:pPr>
          <w:r>
            <w:t>[Include a period at the en</w:t>
          </w:r>
          <w:r>
            <w:t>d of a run-in heading. Note that you can include consecutive paragraphs with their own headings, where appropriate.]</w:t>
          </w:r>
        </w:p>
      </w:docPartBody>
    </w:docPart>
    <w:docPart>
      <w:docPartPr>
        <w:name w:val="54B9A295FB0D224CBC3E339369A7795E"/>
        <w:category>
          <w:name w:val="General"/>
          <w:gallery w:val="placeholder"/>
        </w:category>
        <w:types>
          <w:type w:val="bbPlcHdr"/>
        </w:types>
        <w:behaviors>
          <w:behavior w:val="content"/>
        </w:behaviors>
        <w:guid w:val="{145854C3-F4CA-6E40-BCE2-CA4A0625C785}"/>
      </w:docPartPr>
      <w:docPartBody>
        <w:p w:rsidR="005C12CB" w:rsidRDefault="00184323">
          <w:pPr>
            <w:pStyle w:val="54B9A295FB0D224CBC3E339369A7795E"/>
          </w:pPr>
          <w:r>
            <w:rPr>
              <w:rStyle w:val="Heading4Char"/>
            </w:rPr>
            <w:t>[Heading 4]</w:t>
          </w:r>
        </w:p>
      </w:docPartBody>
    </w:docPart>
    <w:docPart>
      <w:docPartPr>
        <w:name w:val="1F9811CE2262394D86B278BDDB6F330F"/>
        <w:category>
          <w:name w:val="General"/>
          <w:gallery w:val="placeholder"/>
        </w:category>
        <w:types>
          <w:type w:val="bbPlcHdr"/>
        </w:types>
        <w:behaviors>
          <w:behavior w:val="content"/>
        </w:behaviors>
        <w:guid w:val="{351A6652-D083-1740-B814-293C217451D2}"/>
      </w:docPartPr>
      <w:docPartBody>
        <w:p w:rsidR="005C12CB" w:rsidRDefault="00184323">
          <w:pPr>
            <w:pStyle w:val="1F9811CE2262394D86B278BDDB6F330F"/>
          </w:pPr>
          <w:r>
            <w:t>[When using headings, don’t skip levels. If you need a heading 3, 4, or 5 with no text following it before the next heading, ju</w:t>
          </w:r>
          <w:r>
            <w:t>st add a period at the end of the heading and then start a new paragraph for the subheading and its text.]</w:t>
          </w:r>
        </w:p>
      </w:docPartBody>
    </w:docPart>
    <w:docPart>
      <w:docPartPr>
        <w:name w:val="515EB7C2F6E78E48A6E93CFE1AA23C14"/>
        <w:category>
          <w:name w:val="General"/>
          <w:gallery w:val="placeholder"/>
        </w:category>
        <w:types>
          <w:type w:val="bbPlcHdr"/>
        </w:types>
        <w:behaviors>
          <w:behavior w:val="content"/>
        </w:behaviors>
        <w:guid w:val="{10868D62-5584-C344-BDDD-2CE38D002FA7}"/>
      </w:docPartPr>
      <w:docPartBody>
        <w:p w:rsidR="005C12CB" w:rsidRDefault="00184323">
          <w:pPr>
            <w:pStyle w:val="515EB7C2F6E78E48A6E93CFE1AA23C14"/>
          </w:pPr>
          <w:r>
            <w:rPr>
              <w:rStyle w:val="Heading5Char"/>
            </w:rPr>
            <w:t>[Heading 5]</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CB"/>
    <w:rsid w:val="00184323"/>
    <w:rsid w:val="005C12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6BD3B62526CB4AA094BBE757BF4159">
    <w:name w:val="C96BD3B62526CB4AA094BBE757BF4159"/>
  </w:style>
  <w:style w:type="paragraph" w:customStyle="1" w:styleId="E4FE9E9E9C4F1944A8A4F63EE3FF3C70">
    <w:name w:val="E4FE9E9E9C4F1944A8A4F63EE3FF3C70"/>
  </w:style>
  <w:style w:type="paragraph" w:customStyle="1" w:styleId="B9E39FFBE69529409D032AEE67F33F89">
    <w:name w:val="B9E39FFBE69529409D032AEE67F33F89"/>
  </w:style>
  <w:style w:type="paragraph" w:customStyle="1" w:styleId="F2EB5D36EFE57B4EB3A8D680704578C6">
    <w:name w:val="F2EB5D36EFE57B4EB3A8D680704578C6"/>
  </w:style>
  <w:style w:type="character" w:styleId="Emphasis">
    <w:name w:val="Emphasis"/>
    <w:basedOn w:val="DefaultParagraphFont"/>
    <w:uiPriority w:val="20"/>
    <w:unhideWhenUsed/>
    <w:qFormat/>
    <w:rPr>
      <w:i/>
      <w:iCs/>
    </w:rPr>
  </w:style>
  <w:style w:type="paragraph" w:customStyle="1" w:styleId="A2668A3A5A46F544BF69CED3B221FF87">
    <w:name w:val="A2668A3A5A46F544BF69CED3B221FF87"/>
  </w:style>
  <w:style w:type="paragraph" w:customStyle="1" w:styleId="88B35B42E9CAE440AD26468A72D2296B">
    <w:name w:val="88B35B42E9CAE440AD26468A72D2296B"/>
  </w:style>
  <w:style w:type="paragraph" w:customStyle="1" w:styleId="AACD8CB898250844A28CCE1EBF259781">
    <w:name w:val="AACD8CB898250844A28CCE1EBF259781"/>
  </w:style>
  <w:style w:type="paragraph" w:customStyle="1" w:styleId="3CF4C114585CF84E9DCA28078FCAB639">
    <w:name w:val="3CF4C114585CF84E9DCA28078FCAB639"/>
  </w:style>
  <w:style w:type="paragraph" w:customStyle="1" w:styleId="CC8BB71DC82D654E92EBDF763BA0D32C">
    <w:name w:val="CC8BB71DC82D654E92EBDF763BA0D32C"/>
  </w:style>
  <w:style w:type="paragraph" w:customStyle="1" w:styleId="64C7536B0E680A40A95EDA0A3D774626">
    <w:name w:val="64C7536B0E680A40A95EDA0A3D774626"/>
  </w:style>
  <w:style w:type="paragraph" w:customStyle="1" w:styleId="E2DBDC750B9A9D409944EA4A71FAF475">
    <w:name w:val="E2DBDC750B9A9D409944EA4A71FAF475"/>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en-US"/>
    </w:rPr>
  </w:style>
  <w:style w:type="paragraph" w:customStyle="1" w:styleId="3A0F40A076D54F40B0254755EAC35FE2">
    <w:name w:val="3A0F40A076D54F40B0254755EAC35FE2"/>
  </w:style>
  <w:style w:type="paragraph" w:customStyle="1" w:styleId="3806E8C4B2187A439308011E5A01914E">
    <w:name w:val="3806E8C4B2187A439308011E5A01914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en-US"/>
    </w:rPr>
  </w:style>
  <w:style w:type="paragraph" w:customStyle="1" w:styleId="54B9A295FB0D224CBC3E339369A7795E">
    <w:name w:val="54B9A295FB0D224CBC3E339369A7795E"/>
  </w:style>
  <w:style w:type="paragraph" w:customStyle="1" w:styleId="1F9811CE2262394D86B278BDDB6F330F">
    <w:name w:val="1F9811CE2262394D86B278BDDB6F330F"/>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en-US"/>
    </w:rPr>
  </w:style>
  <w:style w:type="paragraph" w:customStyle="1" w:styleId="515EB7C2F6E78E48A6E93CFE1AA23C14">
    <w:name w:val="515EB7C2F6E78E48A6E93CFE1AA23C14"/>
  </w:style>
  <w:style w:type="paragraph" w:customStyle="1" w:styleId="389896BC681EDF469284A80377B54086">
    <w:name w:val="389896BC681EDF469284A80377B54086"/>
  </w:style>
  <w:style w:type="paragraph" w:customStyle="1" w:styleId="753147A933F7FE4F8A03DAB31DF972A1">
    <w:name w:val="753147A933F7FE4F8A03DAB31DF972A1"/>
  </w:style>
  <w:style w:type="paragraph" w:customStyle="1" w:styleId="66BD7D7F8B9C454EB16C4A1C365EA3D7">
    <w:name w:val="66BD7D7F8B9C454EB16C4A1C365EA3D7"/>
  </w:style>
  <w:style w:type="paragraph" w:customStyle="1" w:styleId="CC537D2FD92774439502B3260DE4EDC4">
    <w:name w:val="CC537D2FD92774439502B3260DE4EDC4"/>
  </w:style>
  <w:style w:type="paragraph" w:customStyle="1" w:styleId="4A9C37BB496C174CBE728759B4A61720">
    <w:name w:val="4A9C37BB496C174CBE728759B4A617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4326F026-B0FF-C14D-A3FC-EB4F1ED9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HD:Users:shanewillson:Downloads:TS103982351.dotx</Template>
  <TotalTime>7</TotalTime>
  <Pages>7</Pages>
  <Words>694</Words>
  <Characters>3961</Characters>
  <Application>Microsoft Macintosh Word</Application>
  <DocSecurity>0</DocSecurity>
  <Lines>33</Lines>
  <Paragraphs>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[Title Here, up to 12 Words, on One to Two Lines]</vt:lpstr>
      <vt:lpstr>[Heading 1]</vt:lpstr>
      <vt:lpstr>    [Heading 2]1</vt:lpstr>
      <vt:lpstr>References</vt:lpstr>
      <vt:lpstr>Footnotes</vt:lpstr>
      <vt:lpstr>Tables</vt:lpstr>
      <vt:lpstr>Figures</vt:lpstr>
    </vt:vector>
  </TitlesOfParts>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Willson</dc:creator>
  <cp:keywords/>
  <dc:description/>
  <cp:lastModifiedBy>Shane Willson</cp:lastModifiedBy>
  <cp:revision>2</cp:revision>
  <dcterms:created xsi:type="dcterms:W3CDTF">2014-06-27T16:03:00Z</dcterms:created>
  <dcterms:modified xsi:type="dcterms:W3CDTF">2016-03-17T09:05:00Z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